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AAC7A" w14:textId="77777777" w:rsidR="008B026F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Course: High Performance Computing Lab</w:t>
      </w:r>
    </w:p>
    <w:p w14:paraId="5DF7B071" w14:textId="77777777" w:rsidR="008B026F" w:rsidRDefault="008B026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238BD04" w14:textId="77777777" w:rsidR="008B026F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Practical No 1</w:t>
      </w:r>
    </w:p>
    <w:p w14:paraId="55B7ED63" w14:textId="77777777" w:rsidR="008B026F" w:rsidRDefault="008B026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C1ACBE2" w14:textId="77777777" w:rsidR="008B026F" w:rsidRDefault="00000000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PRN: 21510069</w:t>
      </w:r>
    </w:p>
    <w:p w14:paraId="7B0C4A35" w14:textId="77777777" w:rsidR="008B026F" w:rsidRDefault="00000000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Name: Harsh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Bankat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Karwa</w:t>
      </w:r>
    </w:p>
    <w:p w14:paraId="2187BA6F" w14:textId="77777777" w:rsidR="008B026F" w:rsidRDefault="00000000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Batch: B3</w:t>
      </w:r>
    </w:p>
    <w:p w14:paraId="6F07EC71" w14:textId="77777777" w:rsidR="008B026F" w:rsidRDefault="008B026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E06AD21" w14:textId="77777777" w:rsidR="008B026F" w:rsidRDefault="00000000">
      <w:r>
        <w:rPr>
          <w:rFonts w:ascii="Times New Roman" w:eastAsia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eastAsia="Times New Roman" w:hAnsi="Times New Roman" w:cs="Times New Roman"/>
          <w:sz w:val="32"/>
          <w:szCs w:val="32"/>
        </w:rPr>
        <w:t>: Introduction to OpenMP</w:t>
      </w:r>
    </w:p>
    <w:p w14:paraId="012C8B0E" w14:textId="77777777" w:rsidR="008B026F" w:rsidRDefault="008B026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4DF572D" w14:textId="77777777" w:rsidR="008B026F" w:rsidRDefault="00000000"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Problem Statement 1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– Demonstrate Installation and Running of OpenMP code in C</w:t>
      </w:r>
    </w:p>
    <w:p w14:paraId="272030F1" w14:textId="77777777" w:rsidR="008B026F" w:rsidRDefault="00000000">
      <w:pPr>
        <w:rPr>
          <w:rFonts w:ascii="Times New Roman" w:eastAsia="Times New Roman" w:hAnsi="Times New Roman" w:cs="Times New Roman"/>
          <w:sz w:val="32"/>
          <w:szCs w:val="32"/>
          <w:shd w:val="clear" w:color="auto" w:fill="FFFF00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00"/>
        </w:rPr>
        <w:t>Recommended Linux based System:</w:t>
      </w:r>
    </w:p>
    <w:p w14:paraId="1902597E" w14:textId="77777777" w:rsidR="008B026F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Following steps are for windows:</w:t>
      </w:r>
    </w:p>
    <w:p w14:paraId="0A3000FE" w14:textId="77777777" w:rsidR="008B026F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6EA2D3AB" w14:textId="77777777" w:rsidR="008B026F" w:rsidRDefault="008B02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9F42F0" w14:textId="77777777" w:rsidR="008B02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set up OpenMP,</w:t>
      </w:r>
    </w:p>
    <w:p w14:paraId="33D7E481" w14:textId="77777777" w:rsidR="008B026F" w:rsidRDefault="00000000">
      <w:r>
        <w:rPr>
          <w:rFonts w:ascii="Times New Roman" w:eastAsia="Times New Roman" w:hAnsi="Times New Roman" w:cs="Times New Roman"/>
          <w:sz w:val="28"/>
          <w:szCs w:val="28"/>
        </w:rPr>
        <w:t>We need to first install C, C++ compiler if not already done. This is possible through the MinGW Installer.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Reference: Article on GCC and G++ installer (</w:t>
      </w:r>
      <w:hyperlink r:id="rId6" w:history="1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C65F151" w14:textId="77777777" w:rsidR="008B02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Note: Also install `mingw32-pthreads-w32` package.</w:t>
      </w:r>
    </w:p>
    <w:p w14:paraId="6DE7A310" w14:textId="77777777" w:rsidR="008B026F" w:rsidRDefault="008B02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6799B7" w14:textId="77777777" w:rsidR="008B02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Then, to run a program in OpenMP, we have to pass a flag `-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`.</w:t>
      </w:r>
    </w:p>
    <w:p w14:paraId="2380F9E4" w14:textId="77777777" w:rsidR="008B02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Example:</w:t>
      </w:r>
    </w:p>
    <w:p w14:paraId="25FF75B3" w14:textId="77777777" w:rsidR="008B02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run a basic Hello World,</w:t>
      </w:r>
    </w:p>
    <w:p w14:paraId="54530DA5" w14:textId="77777777" w:rsidR="008B026F" w:rsidRDefault="00000000">
      <w:pPr>
        <w:shd w:val="clear" w:color="auto" w:fill="222436"/>
        <w:spacing w:after="0" w:line="240" w:lineRule="auto"/>
      </w:pPr>
      <w:r>
        <w:rPr>
          <w:rFonts w:ascii="Consolas" w:eastAsia="Consolas" w:hAnsi="Consolas" w:cs="Consolas"/>
          <w:i/>
          <w:color w:val="86E1FC"/>
          <w:sz w:val="21"/>
          <w:szCs w:val="21"/>
        </w:rPr>
        <w:t>#include</w:t>
      </w:r>
      <w:r>
        <w:rPr>
          <w:rFonts w:ascii="Consolas" w:eastAsia="Consolas" w:hAnsi="Consolas" w:cs="Consolas"/>
          <w:color w:val="C8D3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6E1FC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C3E88D"/>
          <w:sz w:val="21"/>
          <w:szCs w:val="21"/>
        </w:rPr>
        <w:t>stdio.h</w:t>
      </w:r>
      <w:proofErr w:type="spellEnd"/>
      <w:r>
        <w:rPr>
          <w:rFonts w:ascii="Consolas" w:eastAsia="Consolas" w:hAnsi="Consolas" w:cs="Consolas"/>
          <w:color w:val="86E1FC"/>
          <w:sz w:val="21"/>
          <w:szCs w:val="21"/>
        </w:rPr>
        <w:t>&gt;</w:t>
      </w:r>
    </w:p>
    <w:p w14:paraId="113F66EF" w14:textId="77777777" w:rsidR="008B026F" w:rsidRDefault="00000000">
      <w:pPr>
        <w:shd w:val="clear" w:color="auto" w:fill="222436"/>
        <w:spacing w:after="0" w:line="240" w:lineRule="auto"/>
      </w:pPr>
      <w:r>
        <w:rPr>
          <w:rFonts w:ascii="Consolas" w:eastAsia="Consolas" w:hAnsi="Consolas" w:cs="Consolas"/>
          <w:i/>
          <w:color w:val="86E1FC"/>
          <w:sz w:val="21"/>
          <w:szCs w:val="21"/>
        </w:rPr>
        <w:t>#include</w:t>
      </w:r>
      <w:r>
        <w:rPr>
          <w:rFonts w:ascii="Consolas" w:eastAsia="Consolas" w:hAnsi="Consolas" w:cs="Consolas"/>
          <w:color w:val="C8D3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6E1FC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C3E88D"/>
          <w:sz w:val="21"/>
          <w:szCs w:val="21"/>
        </w:rPr>
        <w:t>omp.h</w:t>
      </w:r>
      <w:proofErr w:type="spellEnd"/>
      <w:r>
        <w:rPr>
          <w:rFonts w:ascii="Consolas" w:eastAsia="Consolas" w:hAnsi="Consolas" w:cs="Consolas"/>
          <w:color w:val="86E1FC"/>
          <w:sz w:val="21"/>
          <w:szCs w:val="21"/>
        </w:rPr>
        <w:t>&gt;</w:t>
      </w:r>
    </w:p>
    <w:p w14:paraId="485C9931" w14:textId="77777777" w:rsidR="008B026F" w:rsidRDefault="008B026F">
      <w:pPr>
        <w:shd w:val="clear" w:color="auto" w:fill="222436"/>
        <w:spacing w:after="0" w:line="240" w:lineRule="auto"/>
        <w:rPr>
          <w:rFonts w:ascii="Consolas" w:eastAsia="Consolas" w:hAnsi="Consolas" w:cs="Consolas"/>
          <w:color w:val="C8D3F5"/>
          <w:sz w:val="21"/>
          <w:szCs w:val="21"/>
        </w:rPr>
      </w:pPr>
    </w:p>
    <w:p w14:paraId="236DD9C0" w14:textId="77777777" w:rsidR="008B026F" w:rsidRDefault="00000000">
      <w:pPr>
        <w:shd w:val="clear" w:color="auto" w:fill="222436"/>
        <w:spacing w:after="0" w:line="240" w:lineRule="auto"/>
      </w:pPr>
      <w:r>
        <w:rPr>
          <w:rFonts w:ascii="Consolas" w:eastAsia="Consolas" w:hAnsi="Consolas" w:cs="Consolas"/>
          <w:i/>
          <w:color w:val="FFC777"/>
          <w:sz w:val="21"/>
          <w:szCs w:val="21"/>
        </w:rPr>
        <w:t>int</w:t>
      </w:r>
      <w:r>
        <w:rPr>
          <w:rFonts w:ascii="Consolas" w:eastAsia="Consolas" w:hAnsi="Consolas" w:cs="Consolas"/>
          <w:color w:val="C8D3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2AAFF"/>
          <w:sz w:val="21"/>
          <w:szCs w:val="21"/>
        </w:rPr>
        <w:t>main</w:t>
      </w:r>
      <w:r>
        <w:rPr>
          <w:rFonts w:ascii="Consolas" w:eastAsia="Consolas" w:hAnsi="Consolas" w:cs="Consolas"/>
          <w:color w:val="86E1FC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C777"/>
          <w:sz w:val="21"/>
          <w:szCs w:val="21"/>
        </w:rPr>
        <w:t>void</w:t>
      </w:r>
      <w:r>
        <w:rPr>
          <w:rFonts w:ascii="Consolas" w:eastAsia="Consolas" w:hAnsi="Consolas" w:cs="Consolas"/>
          <w:color w:val="86E1FC"/>
          <w:sz w:val="21"/>
          <w:szCs w:val="21"/>
        </w:rPr>
        <w:t>)</w:t>
      </w:r>
    </w:p>
    <w:p w14:paraId="48475246" w14:textId="77777777" w:rsidR="008B026F" w:rsidRDefault="00000000">
      <w:pPr>
        <w:shd w:val="clear" w:color="auto" w:fill="222436"/>
        <w:spacing w:after="0" w:line="240" w:lineRule="auto"/>
        <w:rPr>
          <w:rFonts w:ascii="Consolas" w:eastAsia="Consolas" w:hAnsi="Consolas" w:cs="Consolas"/>
          <w:color w:val="86E1FC"/>
          <w:sz w:val="21"/>
          <w:szCs w:val="21"/>
        </w:rPr>
      </w:pPr>
      <w:r>
        <w:rPr>
          <w:rFonts w:ascii="Consolas" w:eastAsia="Consolas" w:hAnsi="Consolas" w:cs="Consolas"/>
          <w:color w:val="86E1FC"/>
          <w:sz w:val="21"/>
          <w:szCs w:val="21"/>
        </w:rPr>
        <w:t>{</w:t>
      </w:r>
    </w:p>
    <w:p w14:paraId="732C11C1" w14:textId="77777777" w:rsidR="008B026F" w:rsidRDefault="00000000">
      <w:pPr>
        <w:shd w:val="clear" w:color="auto" w:fill="222436"/>
        <w:spacing w:after="0" w:line="240" w:lineRule="auto"/>
      </w:pPr>
      <w:r>
        <w:rPr>
          <w:rFonts w:ascii="Consolas" w:eastAsia="Consolas" w:hAnsi="Consolas" w:cs="Consolas"/>
          <w:color w:val="B4C2F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6E1FC"/>
          <w:sz w:val="21"/>
          <w:szCs w:val="21"/>
        </w:rPr>
        <w:t>#pragma</w:t>
      </w:r>
      <w:r>
        <w:rPr>
          <w:rFonts w:ascii="Consolas" w:eastAsia="Consolas" w:hAnsi="Consolas" w:cs="Consolas"/>
          <w:color w:val="B4C2F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099FF"/>
          <w:sz w:val="21"/>
          <w:szCs w:val="21"/>
        </w:rPr>
        <w:t>omp</w:t>
      </w:r>
      <w:proofErr w:type="spellEnd"/>
      <w:r>
        <w:rPr>
          <w:rFonts w:ascii="Consolas" w:eastAsia="Consolas" w:hAnsi="Consolas" w:cs="Consolas"/>
          <w:color w:val="B4C2F0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C099FF"/>
          <w:sz w:val="21"/>
          <w:szCs w:val="21"/>
        </w:rPr>
        <w:t>parallel</w:t>
      </w:r>
    </w:p>
    <w:p w14:paraId="7CB22081" w14:textId="77777777" w:rsidR="008B026F" w:rsidRDefault="00000000">
      <w:pPr>
        <w:shd w:val="clear" w:color="auto" w:fill="222436"/>
        <w:spacing w:after="0" w:line="240" w:lineRule="auto"/>
      </w:pPr>
      <w:r>
        <w:rPr>
          <w:rFonts w:ascii="Consolas" w:eastAsia="Consolas" w:hAnsi="Consolas" w:cs="Consolas"/>
          <w:color w:val="B4C2F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65BCFF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86E1F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86E1FC"/>
          <w:sz w:val="21"/>
          <w:szCs w:val="21"/>
        </w:rPr>
        <w:t>"</w:t>
      </w:r>
      <w:r>
        <w:rPr>
          <w:rFonts w:ascii="Consolas" w:eastAsia="Consolas" w:hAnsi="Consolas" w:cs="Consolas"/>
          <w:color w:val="C3E88D"/>
          <w:sz w:val="21"/>
          <w:szCs w:val="21"/>
        </w:rPr>
        <w:t>Hello, world.</w:t>
      </w:r>
      <w:r>
        <w:rPr>
          <w:rFonts w:ascii="Consolas" w:eastAsia="Consolas" w:hAnsi="Consolas" w:cs="Consolas"/>
          <w:color w:val="86E1FC"/>
          <w:sz w:val="21"/>
          <w:szCs w:val="21"/>
        </w:rPr>
        <w:t>\n");</w:t>
      </w:r>
    </w:p>
    <w:p w14:paraId="5895FDC2" w14:textId="77777777" w:rsidR="008B026F" w:rsidRDefault="00000000">
      <w:pPr>
        <w:shd w:val="clear" w:color="auto" w:fill="222436"/>
        <w:spacing w:after="0" w:line="240" w:lineRule="auto"/>
      </w:pPr>
      <w:r>
        <w:rPr>
          <w:rFonts w:ascii="Consolas" w:eastAsia="Consolas" w:hAnsi="Consolas" w:cs="Consolas"/>
          <w:color w:val="B4C2F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6E1FC"/>
          <w:sz w:val="21"/>
          <w:szCs w:val="21"/>
        </w:rPr>
        <w:t>return</w:t>
      </w:r>
      <w:r>
        <w:rPr>
          <w:rFonts w:ascii="Consolas" w:eastAsia="Consolas" w:hAnsi="Consolas" w:cs="Consolas"/>
          <w:color w:val="B4C2F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66C"/>
          <w:sz w:val="21"/>
          <w:szCs w:val="21"/>
        </w:rPr>
        <w:t>0</w:t>
      </w:r>
      <w:r>
        <w:rPr>
          <w:rFonts w:ascii="Consolas" w:eastAsia="Consolas" w:hAnsi="Consolas" w:cs="Consolas"/>
          <w:color w:val="86E1FC"/>
          <w:sz w:val="21"/>
          <w:szCs w:val="21"/>
        </w:rPr>
        <w:t>;</w:t>
      </w:r>
    </w:p>
    <w:p w14:paraId="0D34CFED" w14:textId="77777777" w:rsidR="008B026F" w:rsidRDefault="00000000">
      <w:pPr>
        <w:shd w:val="clear" w:color="auto" w:fill="222436"/>
        <w:spacing w:after="0" w:line="240" w:lineRule="auto"/>
        <w:rPr>
          <w:rFonts w:ascii="Consolas" w:eastAsia="Consolas" w:hAnsi="Consolas" w:cs="Consolas"/>
          <w:color w:val="86E1FC"/>
          <w:sz w:val="21"/>
          <w:szCs w:val="21"/>
        </w:rPr>
      </w:pPr>
      <w:r>
        <w:rPr>
          <w:rFonts w:ascii="Consolas" w:eastAsia="Consolas" w:hAnsi="Consolas" w:cs="Consolas"/>
          <w:color w:val="86E1FC"/>
          <w:sz w:val="21"/>
          <w:szCs w:val="21"/>
        </w:rPr>
        <w:t>}</w:t>
      </w:r>
    </w:p>
    <w:p w14:paraId="3E195F69" w14:textId="77777777" w:rsidR="008B026F" w:rsidRDefault="008B02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6E0E57" w14:textId="77777777" w:rsidR="008B026F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test.c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-o hello</w:t>
      </w:r>
    </w:p>
    <w:p w14:paraId="0F291F96" w14:textId="77777777" w:rsidR="008B026F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.\hello.exe</w:t>
      </w:r>
    </w:p>
    <w:p w14:paraId="37AD7A43" w14:textId="77777777" w:rsidR="008B026F" w:rsidRDefault="00000000">
      <w:pPr>
        <w:jc w:val="center"/>
      </w:pPr>
      <w:r>
        <w:rPr>
          <w:noProof/>
        </w:rPr>
        <w:drawing>
          <wp:inline distT="0" distB="0" distL="0" distR="0" wp14:anchorId="423F7F33" wp14:editId="18FFACAF">
            <wp:extent cx="5731514" cy="2533016"/>
            <wp:effectExtent l="0" t="0" r="2536" b="634"/>
            <wp:docPr id="32540307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5330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381BBB" w14:textId="77777777" w:rsidR="008B026F" w:rsidRDefault="008B026F">
      <w:pPr>
        <w:jc w:val="center"/>
      </w:pPr>
    </w:p>
    <w:p w14:paraId="248CA209" w14:textId="77777777" w:rsidR="008B026F" w:rsidRDefault="008B02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310996" w14:textId="77777777" w:rsidR="008B026F" w:rsidRDefault="008B026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E49A2EB" w14:textId="77777777" w:rsidR="008B026F" w:rsidRDefault="008B026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9FC1300" w14:textId="77777777" w:rsidR="008B026F" w:rsidRDefault="008B026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671A3C4" w14:textId="77777777" w:rsidR="008B026F" w:rsidRDefault="008B026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A47BF6" w14:textId="77777777" w:rsidR="008B026F" w:rsidRDefault="008B026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343341" w14:textId="77777777" w:rsidR="008B026F" w:rsidRDefault="00000000">
      <w:r>
        <w:rPr>
          <w:rFonts w:ascii="Times New Roman" w:eastAsia="Times New Roman" w:hAnsi="Times New Roman" w:cs="Times New Roman"/>
          <w:sz w:val="32"/>
          <w:szCs w:val="32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Problem Statement 2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– Print ‘Hello, World’ in Sequential and Parallel in OpenMP</w:t>
      </w:r>
    </w:p>
    <w:p w14:paraId="0A9F28DF" w14:textId="77777777" w:rsidR="008B02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16EFB34E" w14:textId="77777777" w:rsidR="008B026F" w:rsidRDefault="008B02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BE64F9" w14:textId="77777777" w:rsidR="008B02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 snapshot:</w:t>
      </w:r>
    </w:p>
    <w:p w14:paraId="17344953" w14:textId="77777777" w:rsidR="008B026F" w:rsidRDefault="008B02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EDB6B7" w14:textId="77777777" w:rsidR="008B026F" w:rsidRDefault="00000000">
      <w:r>
        <w:rPr>
          <w:i/>
          <w:iCs/>
          <w:lang w:val="en-US"/>
        </w:rPr>
        <w:t>#include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798761D8" w14:textId="77777777" w:rsidR="008B026F" w:rsidRDefault="00000000">
      <w:r>
        <w:rPr>
          <w:i/>
          <w:iCs/>
          <w:lang w:val="en-US"/>
        </w:rPr>
        <w:t>#include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omp.h</w:t>
      </w:r>
      <w:proofErr w:type="spellEnd"/>
      <w:r>
        <w:rPr>
          <w:lang w:val="en-US"/>
        </w:rPr>
        <w:t>&gt;</w:t>
      </w:r>
    </w:p>
    <w:p w14:paraId="59C193BA" w14:textId="77777777" w:rsidR="008B026F" w:rsidRDefault="008B026F">
      <w:pPr>
        <w:rPr>
          <w:lang w:val="en-US"/>
        </w:rPr>
      </w:pPr>
    </w:p>
    <w:p w14:paraId="724D34F0" w14:textId="77777777" w:rsidR="008B026F" w:rsidRDefault="00000000">
      <w:pPr>
        <w:rPr>
          <w:lang w:val="en-US"/>
        </w:rPr>
      </w:pPr>
      <w:r>
        <w:rPr>
          <w:lang w:val="en-US"/>
        </w:rPr>
        <w:t>int main(void)</w:t>
      </w:r>
    </w:p>
    <w:p w14:paraId="16F4CA62" w14:textId="77777777" w:rsidR="008B026F" w:rsidRDefault="00000000">
      <w:pPr>
        <w:rPr>
          <w:lang w:val="en-US"/>
        </w:rPr>
      </w:pPr>
      <w:r>
        <w:rPr>
          <w:lang w:val="en-US"/>
        </w:rPr>
        <w:t>{</w:t>
      </w:r>
    </w:p>
    <w:p w14:paraId="4804DA5B" w14:textId="77777777" w:rsidR="008B026F" w:rsidRDefault="00000000">
      <w:pPr>
        <w:rPr>
          <w:lang w:val="en-US"/>
        </w:rPr>
      </w:pPr>
      <w:r>
        <w:rPr>
          <w:lang w:val="en-US"/>
        </w:rPr>
        <w:t xml:space="preserve">    int </w:t>
      </w:r>
      <w:proofErr w:type="spellStart"/>
      <w:r>
        <w:rPr>
          <w:lang w:val="en-US"/>
        </w:rPr>
        <w:t>num_threads</w:t>
      </w:r>
      <w:proofErr w:type="spellEnd"/>
      <w:r>
        <w:rPr>
          <w:lang w:val="en-US"/>
        </w:rPr>
        <w:t xml:space="preserve"> = 0;</w:t>
      </w:r>
    </w:p>
    <w:p w14:paraId="7D39BD35" w14:textId="77777777" w:rsidR="008B026F" w:rsidRDefault="008B026F">
      <w:pPr>
        <w:rPr>
          <w:lang w:val="en-US"/>
        </w:rPr>
      </w:pPr>
    </w:p>
    <w:p w14:paraId="2B1C8687" w14:textId="77777777" w:rsidR="008B026F" w:rsidRDefault="00000000">
      <w:pPr>
        <w:rPr>
          <w:lang w:val="en-US"/>
        </w:rPr>
      </w:pPr>
      <w:r>
        <w:rPr>
          <w:lang w:val="en-US"/>
        </w:rPr>
        <w:t xml:space="preserve">   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the number of threads: ");</w:t>
      </w:r>
    </w:p>
    <w:p w14:paraId="0061AEA8" w14:textId="77777777" w:rsidR="008B026F" w:rsidRDefault="00000000">
      <w:pPr>
        <w:rPr>
          <w:lang w:val="en-US"/>
        </w:rPr>
      </w:pPr>
      <w:r>
        <w:rPr>
          <w:lang w:val="en-US"/>
        </w:rPr>
        <w:t xml:space="preserve">   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</w:t>
      </w:r>
      <w:proofErr w:type="spellStart"/>
      <w:r>
        <w:rPr>
          <w:lang w:val="en-US"/>
        </w:rPr>
        <w:t>num_threads</w:t>
      </w:r>
      <w:proofErr w:type="spellEnd"/>
      <w:r>
        <w:rPr>
          <w:lang w:val="en-US"/>
        </w:rPr>
        <w:t>);</w:t>
      </w:r>
    </w:p>
    <w:p w14:paraId="3E760CB1" w14:textId="77777777" w:rsidR="008B026F" w:rsidRDefault="00000000">
      <w:pPr>
        <w:rPr>
          <w:lang w:val="en-US"/>
        </w:rPr>
      </w:pPr>
      <w:r>
        <w:rPr>
          <w:lang w:val="en-US"/>
        </w:rPr>
        <w:t xml:space="preserve">    double </w:t>
      </w:r>
      <w:proofErr w:type="spellStart"/>
      <w:r>
        <w:rPr>
          <w:lang w:val="en-US"/>
        </w:rPr>
        <w:t>start_time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omp_get_</w:t>
      </w:r>
      <w:proofErr w:type="gramStart"/>
      <w:r>
        <w:rPr>
          <w:lang w:val="en-US"/>
        </w:rPr>
        <w:t>wtime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1D1BBD7" w14:textId="77777777" w:rsidR="008B026F" w:rsidRDefault="00000000">
      <w:pPr>
        <w:rPr>
          <w:lang w:val="en-US"/>
        </w:rPr>
      </w:pPr>
      <w:r>
        <w:rPr>
          <w:lang w:val="en-US"/>
        </w:rPr>
        <w:t xml:space="preserve">   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nSequential</w:t>
      </w:r>
      <w:proofErr w:type="spellEnd"/>
      <w:r>
        <w:rPr>
          <w:lang w:val="en-US"/>
        </w:rPr>
        <w:t xml:space="preserve"> printing:\n");</w:t>
      </w:r>
    </w:p>
    <w:p w14:paraId="762011A7" w14:textId="77777777" w:rsidR="008B026F" w:rsidRDefault="00000000">
      <w:r>
        <w:rPr>
          <w:lang w:val="en-US"/>
        </w:rPr>
        <w:t xml:space="preserve">    </w:t>
      </w:r>
      <w:r>
        <w:rPr>
          <w:i/>
          <w:iCs/>
          <w:lang w:val="en-US"/>
        </w:rPr>
        <w:t>for</w:t>
      </w:r>
      <w:r>
        <w:rPr>
          <w:lang w:val="en-US"/>
        </w:rPr>
        <w:t xml:space="preserve">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num_threads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475218BF" w14:textId="77777777" w:rsidR="008B026F" w:rsidRDefault="00000000">
      <w:pPr>
        <w:rPr>
          <w:lang w:val="en-US"/>
        </w:rPr>
      </w:pPr>
      <w:r>
        <w:rPr>
          <w:lang w:val="en-US"/>
        </w:rPr>
        <w:t>    {</w:t>
      </w:r>
    </w:p>
    <w:p w14:paraId="338C3293" w14:textId="77777777" w:rsidR="008B026F" w:rsidRDefault="00000000">
      <w:pPr>
        <w:rPr>
          <w:lang w:val="en-US"/>
        </w:rPr>
      </w:pPr>
      <w:r>
        <w:rPr>
          <w:lang w:val="en-US"/>
        </w:rPr>
        <w:t xml:space="preserve">       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"Hello, World\n");</w:t>
      </w:r>
    </w:p>
    <w:p w14:paraId="247D0D6B" w14:textId="77777777" w:rsidR="008B026F" w:rsidRDefault="00000000">
      <w:pPr>
        <w:rPr>
          <w:lang w:val="en-US"/>
        </w:rPr>
      </w:pPr>
      <w:r>
        <w:rPr>
          <w:lang w:val="en-US"/>
        </w:rPr>
        <w:t>    }</w:t>
      </w:r>
    </w:p>
    <w:p w14:paraId="6C787771" w14:textId="77777777" w:rsidR="008B026F" w:rsidRDefault="00000000">
      <w:pPr>
        <w:rPr>
          <w:lang w:val="en-US"/>
        </w:rPr>
      </w:pPr>
      <w:r>
        <w:rPr>
          <w:lang w:val="en-US"/>
        </w:rPr>
        <w:t xml:space="preserve">    double </w:t>
      </w:r>
      <w:proofErr w:type="spellStart"/>
      <w:r>
        <w:rPr>
          <w:lang w:val="en-US"/>
        </w:rPr>
        <w:t>end_time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omp_get_</w:t>
      </w:r>
      <w:proofErr w:type="gramStart"/>
      <w:r>
        <w:rPr>
          <w:lang w:val="en-US"/>
        </w:rPr>
        <w:t>wtime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48B2561" w14:textId="77777777" w:rsidR="008B026F" w:rsidRDefault="008B026F">
      <w:pPr>
        <w:rPr>
          <w:lang w:val="en-US"/>
        </w:rPr>
      </w:pPr>
    </w:p>
    <w:p w14:paraId="4925F9D7" w14:textId="77777777" w:rsidR="008B026F" w:rsidRDefault="00000000">
      <w:pPr>
        <w:rPr>
          <w:lang w:val="en-US"/>
        </w:rPr>
      </w:pPr>
      <w:r>
        <w:rPr>
          <w:lang w:val="en-US"/>
        </w:rPr>
        <w:t xml:space="preserve">   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"TIME FOR SEQUENTIAL PRINTING: %f\n", </w:t>
      </w:r>
      <w:proofErr w:type="spellStart"/>
      <w:r>
        <w:rPr>
          <w:lang w:val="en-US"/>
        </w:rPr>
        <w:t>end_time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start_time</w:t>
      </w:r>
      <w:proofErr w:type="spellEnd"/>
      <w:r>
        <w:rPr>
          <w:lang w:val="en-US"/>
        </w:rPr>
        <w:t>);</w:t>
      </w:r>
    </w:p>
    <w:p w14:paraId="50EE93C2" w14:textId="77777777" w:rsidR="008B026F" w:rsidRDefault="008B026F">
      <w:pPr>
        <w:rPr>
          <w:lang w:val="en-US"/>
        </w:rPr>
      </w:pPr>
    </w:p>
    <w:p w14:paraId="6BA74D78" w14:textId="77777777" w:rsidR="008B026F" w:rsidRDefault="00000000">
      <w:pPr>
        <w:rPr>
          <w:lang w:val="en-US"/>
        </w:rPr>
      </w:pPr>
      <w:r>
        <w:rPr>
          <w:lang w:val="en-US"/>
        </w:rPr>
        <w:t xml:space="preserve">    </w:t>
      </w:r>
      <w:proofErr w:type="spellStart"/>
      <w:r>
        <w:rPr>
          <w:lang w:val="en-US"/>
        </w:rPr>
        <w:t>omp_set_num_threads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num_threads</w:t>
      </w:r>
      <w:proofErr w:type="spellEnd"/>
      <w:r>
        <w:rPr>
          <w:lang w:val="en-US"/>
        </w:rPr>
        <w:t>);</w:t>
      </w:r>
    </w:p>
    <w:p w14:paraId="0C53E630" w14:textId="77777777" w:rsidR="008B026F" w:rsidRDefault="00000000">
      <w:pPr>
        <w:rPr>
          <w:lang w:val="en-US"/>
        </w:rPr>
      </w:pPr>
      <w:r>
        <w:rPr>
          <w:lang w:val="en-US"/>
        </w:rPr>
        <w:t xml:space="preserve">   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nParallel</w:t>
      </w:r>
      <w:proofErr w:type="spellEnd"/>
      <w:r>
        <w:rPr>
          <w:lang w:val="en-US"/>
        </w:rPr>
        <w:t xml:space="preserve"> printing:\n");</w:t>
      </w:r>
    </w:p>
    <w:p w14:paraId="09B28101" w14:textId="77777777" w:rsidR="008B026F" w:rsidRDefault="00000000">
      <w:pPr>
        <w:rPr>
          <w:lang w:val="en-US"/>
        </w:rPr>
      </w:pPr>
      <w:r>
        <w:rPr>
          <w:lang w:val="en-US"/>
        </w:rPr>
        <w:lastRenderedPageBreak/>
        <w:t xml:space="preserve">    </w:t>
      </w:r>
      <w:proofErr w:type="spellStart"/>
      <w:r>
        <w:rPr>
          <w:lang w:val="en-US"/>
        </w:rPr>
        <w:t>start_time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omp_get_</w:t>
      </w:r>
      <w:proofErr w:type="gramStart"/>
      <w:r>
        <w:rPr>
          <w:lang w:val="en-US"/>
        </w:rPr>
        <w:t>wtime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00BB45E" w14:textId="77777777" w:rsidR="008B026F" w:rsidRDefault="00000000">
      <w:r>
        <w:rPr>
          <w:i/>
          <w:iCs/>
          <w:lang w:val="en-US"/>
        </w:rPr>
        <w:t>#pragma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omp</w:t>
      </w:r>
      <w:proofErr w:type="spellEnd"/>
      <w:r>
        <w:rPr>
          <w:lang w:val="en-US"/>
        </w:rPr>
        <w:t xml:space="preserve"> parallel</w:t>
      </w:r>
    </w:p>
    <w:p w14:paraId="7C134C0B" w14:textId="77777777" w:rsidR="008B026F" w:rsidRDefault="00000000">
      <w:pPr>
        <w:rPr>
          <w:lang w:val="en-US"/>
        </w:rPr>
      </w:pPr>
      <w:r>
        <w:rPr>
          <w:lang w:val="en-US"/>
        </w:rPr>
        <w:t>    {</w:t>
      </w:r>
    </w:p>
    <w:p w14:paraId="0B59304B" w14:textId="77777777" w:rsidR="008B026F" w:rsidRDefault="00000000">
      <w:pPr>
        <w:rPr>
          <w:lang w:val="en-US"/>
        </w:rPr>
      </w:pPr>
      <w:r>
        <w:rPr>
          <w:lang w:val="en-US"/>
        </w:rPr>
        <w:t xml:space="preserve">       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"Hello, World from thread %d\n", </w:t>
      </w:r>
      <w:proofErr w:type="spellStart"/>
      <w:r>
        <w:rPr>
          <w:lang w:val="en-US"/>
        </w:rPr>
        <w:t>omp_get_thread_num</w:t>
      </w:r>
      <w:proofErr w:type="spellEnd"/>
      <w:r>
        <w:rPr>
          <w:lang w:val="en-US"/>
        </w:rPr>
        <w:t>());</w:t>
      </w:r>
    </w:p>
    <w:p w14:paraId="779E6F1B" w14:textId="77777777" w:rsidR="008B026F" w:rsidRDefault="00000000">
      <w:pPr>
        <w:rPr>
          <w:lang w:val="en-US"/>
        </w:rPr>
      </w:pPr>
      <w:r>
        <w:rPr>
          <w:lang w:val="en-US"/>
        </w:rPr>
        <w:t>    }</w:t>
      </w:r>
    </w:p>
    <w:p w14:paraId="1419520D" w14:textId="77777777" w:rsidR="008B026F" w:rsidRDefault="008B026F">
      <w:pPr>
        <w:rPr>
          <w:lang w:val="en-US"/>
        </w:rPr>
      </w:pPr>
    </w:p>
    <w:p w14:paraId="2A6D7E49" w14:textId="77777777" w:rsidR="008B026F" w:rsidRDefault="00000000">
      <w:pPr>
        <w:rPr>
          <w:lang w:val="en-US"/>
        </w:rPr>
      </w:pPr>
      <w:r>
        <w:rPr>
          <w:lang w:val="en-US"/>
        </w:rPr>
        <w:t xml:space="preserve">    </w:t>
      </w:r>
      <w:proofErr w:type="spellStart"/>
      <w:r>
        <w:rPr>
          <w:lang w:val="en-US"/>
        </w:rPr>
        <w:t>end_time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omp_get_</w:t>
      </w:r>
      <w:proofErr w:type="gramStart"/>
      <w:r>
        <w:rPr>
          <w:lang w:val="en-US"/>
        </w:rPr>
        <w:t>wtime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5928DE3" w14:textId="77777777" w:rsidR="008B026F" w:rsidRDefault="008B026F">
      <w:pPr>
        <w:rPr>
          <w:lang w:val="en-US"/>
        </w:rPr>
      </w:pPr>
    </w:p>
    <w:p w14:paraId="225A0F5D" w14:textId="77777777" w:rsidR="008B026F" w:rsidRDefault="00000000">
      <w:pPr>
        <w:rPr>
          <w:lang w:val="en-US"/>
        </w:rPr>
      </w:pPr>
      <w:r>
        <w:rPr>
          <w:lang w:val="en-US"/>
        </w:rPr>
        <w:t xml:space="preserve">   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"TIME FOR Parallel PRINTING: %f\n", </w:t>
      </w:r>
      <w:proofErr w:type="spellStart"/>
      <w:r>
        <w:rPr>
          <w:lang w:val="en-US"/>
        </w:rPr>
        <w:t>end_time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start_time</w:t>
      </w:r>
      <w:proofErr w:type="spellEnd"/>
      <w:r>
        <w:rPr>
          <w:lang w:val="en-US"/>
        </w:rPr>
        <w:t>);</w:t>
      </w:r>
    </w:p>
    <w:p w14:paraId="740C2AB7" w14:textId="77777777" w:rsidR="008B026F" w:rsidRDefault="008B026F">
      <w:pPr>
        <w:rPr>
          <w:lang w:val="en-US"/>
        </w:rPr>
      </w:pPr>
    </w:p>
    <w:p w14:paraId="11CF96B5" w14:textId="77777777" w:rsidR="008B026F" w:rsidRDefault="00000000">
      <w:r>
        <w:rPr>
          <w:lang w:val="en-US"/>
        </w:rPr>
        <w:t xml:space="preserve">    </w:t>
      </w:r>
      <w:r>
        <w:rPr>
          <w:i/>
          <w:iCs/>
          <w:lang w:val="en-US"/>
        </w:rPr>
        <w:t>return</w:t>
      </w:r>
      <w:r>
        <w:rPr>
          <w:lang w:val="en-US"/>
        </w:rPr>
        <w:t xml:space="preserve"> 0;</w:t>
      </w:r>
    </w:p>
    <w:p w14:paraId="63D56AB4" w14:textId="77777777" w:rsidR="008B026F" w:rsidRDefault="00000000">
      <w:pPr>
        <w:rPr>
          <w:lang w:val="en-US"/>
        </w:rPr>
      </w:pPr>
      <w:r>
        <w:rPr>
          <w:lang w:val="en-US"/>
        </w:rPr>
        <w:t>}</w:t>
      </w:r>
    </w:p>
    <w:p w14:paraId="0D6B6A23" w14:textId="77777777" w:rsidR="008B026F" w:rsidRDefault="008B026F"/>
    <w:p w14:paraId="6CD38605" w14:textId="77777777" w:rsidR="008B02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 snapshot:</w:t>
      </w:r>
    </w:p>
    <w:p w14:paraId="09C96EB2" w14:textId="77777777" w:rsidR="008B026F" w:rsidRDefault="00000000"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390714B" wp14:editId="77571B2A">
            <wp:extent cx="5731514" cy="2931795"/>
            <wp:effectExtent l="0" t="0" r="2536" b="1905"/>
            <wp:docPr id="49534598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9317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A86654" w14:textId="77777777" w:rsidR="008B02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Analysis:</w:t>
      </w:r>
    </w:p>
    <w:p w14:paraId="4A6A58D1" w14:textId="77777777" w:rsidR="008B026F" w:rsidRDefault="008B02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DE1B85" w14:textId="77777777" w:rsidR="008B02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GitHub Link: make a public repository upload code of an assignment and paste its link here.</w:t>
      </w:r>
    </w:p>
    <w:p w14:paraId="1FD2B61A" w14:textId="77777777" w:rsidR="008B026F" w:rsidRDefault="008B026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1A0D5CA" w14:textId="77777777" w:rsidR="008B026F" w:rsidRDefault="0000000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Problem statement 3: Calculate theoretical FLOPS of your system on which you are running the above codes.</w:t>
      </w:r>
    </w:p>
    <w:p w14:paraId="42369820" w14:textId="77777777" w:rsidR="008B026F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cat /proc/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cpuinfo</w:t>
      </w:r>
      <w:proofErr w:type="spellEnd"/>
    </w:p>
    <w:p w14:paraId="4376D346" w14:textId="77777777" w:rsidR="008B026F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lscpu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| grep 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Mhz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4094017E" w14:textId="77777777" w:rsidR="008B026F" w:rsidRDefault="008B026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90A092E" w14:textId="77777777" w:rsidR="008B02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 of Flops: No of Core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ClockSpeed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IPC * 10**9</w:t>
      </w:r>
    </w:p>
    <w:p w14:paraId="610EEB59" w14:textId="77777777" w:rsidR="008B02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of Core = 18</w:t>
      </w:r>
    </w:p>
    <w:p w14:paraId="146793AB" w14:textId="77777777" w:rsidR="008B02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Clock Speed = 1.2GHz</w:t>
      </w:r>
    </w:p>
    <w:p w14:paraId="6498D4E5" w14:textId="77777777" w:rsidR="008B02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IPC = 16</w:t>
      </w:r>
    </w:p>
    <w:p w14:paraId="562C43DC" w14:textId="77777777" w:rsidR="008B026F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ANS:=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345.6 GFLOPS</w:t>
      </w:r>
    </w:p>
    <w:p w14:paraId="7B34339F" w14:textId="77777777" w:rsidR="008B026F" w:rsidRDefault="008B026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AD5FC3" w14:textId="77777777" w:rsidR="008B026F" w:rsidRDefault="00000000"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Link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hyperlink r:id="rId9" w:history="1">
        <w:r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https://github.com/harsh-1503/High-Performance-Computing</w:t>
        </w:r>
      </w:hyperlink>
    </w:p>
    <w:sectPr w:rsidR="008B026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5CEC5" w14:textId="77777777" w:rsidR="00DB4127" w:rsidRDefault="00DB4127">
      <w:pPr>
        <w:spacing w:after="0" w:line="240" w:lineRule="auto"/>
      </w:pPr>
      <w:r>
        <w:separator/>
      </w:r>
    </w:p>
  </w:endnote>
  <w:endnote w:type="continuationSeparator" w:id="0">
    <w:p w14:paraId="69AC26D8" w14:textId="77777777" w:rsidR="00DB4127" w:rsidRDefault="00DB4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2A7A4" w14:textId="77777777" w:rsidR="00000000" w:rsidRDefault="00000000">
    <w:pPr>
      <w:rPr>
        <w:rFonts w:ascii="Times New Roman" w:eastAsia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sz w:val="32"/>
        <w:szCs w:val="32"/>
      </w:rPr>
      <w:t>Class: Final Year (</w:t>
    </w:r>
    <w:proofErr w:type="gramStart"/>
    <w:r>
      <w:rPr>
        <w:rFonts w:ascii="Times New Roman" w:eastAsia="Times New Roman" w:hAnsi="Times New Roman" w:cs="Times New Roman"/>
        <w:sz w:val="32"/>
        <w:szCs w:val="32"/>
      </w:rPr>
      <w:t xml:space="preserve">CSE)   </w:t>
    </w:r>
    <w:proofErr w:type="gramEnd"/>
    <w:r>
      <w:rPr>
        <w:rFonts w:ascii="Times New Roman" w:eastAsia="Times New Roman" w:hAnsi="Times New Roman" w:cs="Times New Roman"/>
        <w:sz w:val="32"/>
        <w:szCs w:val="32"/>
      </w:rPr>
      <w:t xml:space="preserve">                            Year: 2024-25 Semester: 1</w:t>
    </w:r>
  </w:p>
  <w:p w14:paraId="6A36350A" w14:textId="77777777" w:rsidR="00000000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A7304" w14:textId="77777777" w:rsidR="00DB4127" w:rsidRDefault="00DB412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FF11DB4" w14:textId="77777777" w:rsidR="00DB4127" w:rsidRDefault="00DB4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04338" w14:textId="77777777" w:rsidR="00000000" w:rsidRDefault="00000000">
    <w:pPr>
      <w:jc w:val="center"/>
      <w:rPr>
        <w:rFonts w:ascii="Times New Roman" w:eastAsia="Times New Roman" w:hAnsi="Times New Roman" w:cs="Times New Roman"/>
        <w:sz w:val="32"/>
        <w:szCs w:val="32"/>
      </w:rPr>
    </w:pPr>
    <w:proofErr w:type="spellStart"/>
    <w:r>
      <w:rPr>
        <w:rFonts w:ascii="Times New Roman" w:eastAsia="Times New Roman" w:hAnsi="Times New Roman" w:cs="Times New Roman"/>
        <w:sz w:val="32"/>
        <w:szCs w:val="32"/>
      </w:rPr>
      <w:t>Walchand</w:t>
    </w:r>
    <w:proofErr w:type="spellEnd"/>
    <w:r>
      <w:rPr>
        <w:rFonts w:ascii="Times New Roman" w:eastAsia="Times New Roman" w:hAnsi="Times New Roman" w:cs="Times New Roman"/>
        <w:sz w:val="32"/>
        <w:szCs w:val="32"/>
      </w:rPr>
      <w:t xml:space="preserve"> College of Engineering, </w:t>
    </w:r>
    <w:proofErr w:type="spellStart"/>
    <w:r>
      <w:rPr>
        <w:rFonts w:ascii="Times New Roman" w:eastAsia="Times New Roman" w:hAnsi="Times New Roman" w:cs="Times New Roman"/>
        <w:sz w:val="32"/>
        <w:szCs w:val="32"/>
      </w:rPr>
      <w:t>Sangli</w:t>
    </w:r>
    <w:proofErr w:type="spellEnd"/>
    <w:r>
      <w:rPr>
        <w:rFonts w:ascii="Times New Roman" w:eastAsia="Times New Roman" w:hAnsi="Times New Roman" w:cs="Times New Roman"/>
        <w:sz w:val="32"/>
        <w:szCs w:val="32"/>
      </w:rPr>
      <w:br/>
      <w:t>Department of Computer Science and Engineering</w:t>
    </w:r>
  </w:p>
  <w:p w14:paraId="29DF8633" w14:textId="77777777" w:rsidR="00000000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B026F"/>
    <w:rsid w:val="001A59AF"/>
    <w:rsid w:val="00621AEC"/>
    <w:rsid w:val="008B026F"/>
    <w:rsid w:val="00DB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AA02"/>
  <w15:docId w15:val="{E93DD05E-FECB-4373-9FF3-16A4BACD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  <w:spacing w:after="160" w:line="25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aler.com/topics/c/c-compiler-for-windows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harsh-1503/High-Performance-Comput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KARWA</dc:creator>
  <cp:lastModifiedBy>HARSH KARWA</cp:lastModifiedBy>
  <cp:revision>2</cp:revision>
  <dcterms:created xsi:type="dcterms:W3CDTF">2024-08-29T03:59:00Z</dcterms:created>
  <dcterms:modified xsi:type="dcterms:W3CDTF">2024-08-29T03:59:00Z</dcterms:modified>
</cp:coreProperties>
</file>